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E4E3C" w14:textId="3553C66D" w:rsidR="009A6460" w:rsidRPr="00221882" w:rsidRDefault="009A6460" w:rsidP="009A6460">
      <w:pPr>
        <w:rPr>
          <w:rFonts w:asciiTheme="majorHAnsi" w:hAnsiTheme="majorHAnsi"/>
        </w:rPr>
      </w:pPr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9A6460" w:rsidRPr="00221882" w14:paraId="4C83536A" w14:textId="77777777" w:rsidTr="00761C4C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C4897B" w14:textId="3E23DF1C" w:rsidR="001B1C18" w:rsidRPr="00221882" w:rsidRDefault="009A6460" w:rsidP="00761C4C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221882">
              <w:rPr>
                <w:rFonts w:asciiTheme="majorHAnsi" w:hAnsiTheme="majorHAnsi" w:cstheme="minorHAnsi"/>
              </w:rPr>
              <w:t>{</w:t>
            </w:r>
            <w:proofErr w:type="spellStart"/>
            <w:r w:rsidRPr="00221882">
              <w:rPr>
                <w:rFonts w:asciiTheme="majorHAnsi" w:hAnsiTheme="majorHAnsi" w:cstheme="minorHAnsi"/>
              </w:rPr>
              <w:t>navnElev</w:t>
            </w:r>
            <w:proofErr w:type="spellEnd"/>
            <w:r w:rsidRPr="00221882">
              <w:rPr>
                <w:rFonts w:asciiTheme="majorHAnsi" w:hAnsiTheme="majorHAnsi" w:cstheme="minorHAnsi"/>
              </w:rPr>
              <w:t>}</w:t>
            </w:r>
            <w:r w:rsidRPr="00221882">
              <w:rPr>
                <w:rFonts w:asciiTheme="majorHAnsi" w:hAnsiTheme="majorHAnsi" w:cstheme="minorHAnsi"/>
              </w:rPr>
              <w:br/>
            </w:r>
            <w:r w:rsidR="008F66CB" w:rsidRPr="00221882">
              <w:rPr>
                <w:rFonts w:asciiTheme="majorHAnsi" w:hAnsiTheme="majorHAnsi" w:cstheme="minorHAnsi"/>
              </w:rPr>
              <w:t>{</w:t>
            </w:r>
            <w:proofErr w:type="spellStart"/>
            <w:r w:rsidR="008F66CB" w:rsidRPr="00221882">
              <w:rPr>
                <w:rFonts w:asciiTheme="majorHAnsi" w:hAnsiTheme="majorHAnsi" w:cstheme="minorHAnsi"/>
              </w:rPr>
              <w:t>fo</w:t>
            </w:r>
            <w:r w:rsidR="001B1C18" w:rsidRPr="00221882">
              <w:rPr>
                <w:rFonts w:asciiTheme="majorHAnsi" w:hAnsiTheme="majorHAnsi" w:cstheme="minorHAnsi"/>
              </w:rPr>
              <w:t>dsels</w:t>
            </w:r>
            <w:r w:rsidR="00C338D8" w:rsidRPr="00221882">
              <w:rPr>
                <w:rFonts w:asciiTheme="majorHAnsi" w:hAnsiTheme="majorHAnsi" w:cstheme="minorHAnsi"/>
              </w:rPr>
              <w:t>d</w:t>
            </w:r>
            <w:r w:rsidR="00B71145" w:rsidRPr="00221882">
              <w:rPr>
                <w:rFonts w:asciiTheme="majorHAnsi" w:hAnsiTheme="majorHAnsi" w:cstheme="minorHAnsi"/>
              </w:rPr>
              <w:t>ato</w:t>
            </w:r>
            <w:r w:rsidR="001B1C18" w:rsidRPr="00221882">
              <w:rPr>
                <w:rFonts w:asciiTheme="majorHAnsi" w:hAnsiTheme="majorHAnsi" w:cstheme="minorHAnsi"/>
              </w:rPr>
              <w:t>Elev</w:t>
            </w:r>
            <w:proofErr w:type="spellEnd"/>
            <w:r w:rsidR="001B1C18" w:rsidRPr="00221882">
              <w:rPr>
                <w:rFonts w:asciiTheme="majorHAnsi" w:hAnsiTheme="majorHAnsi" w:cstheme="minorHAnsi"/>
              </w:rPr>
              <w:t xml:space="preserve">} </w:t>
            </w:r>
          </w:p>
          <w:p w14:paraId="06D2E3E6" w14:textId="0C2C352B" w:rsidR="00F204B8" w:rsidRPr="00221882" w:rsidRDefault="00F204B8" w:rsidP="00761C4C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221882">
              <w:rPr>
                <w:rFonts w:asciiTheme="majorHAnsi" w:hAnsiTheme="majorHAnsi" w:cstheme="minorHAnsi"/>
              </w:rPr>
              <w:t>{</w:t>
            </w:r>
            <w:proofErr w:type="spellStart"/>
            <w:r w:rsidR="005D6D9D" w:rsidRPr="00221882">
              <w:rPr>
                <w:rFonts w:asciiTheme="majorHAnsi" w:hAnsiTheme="majorHAnsi" w:cstheme="minorHAnsi"/>
              </w:rPr>
              <w:t>u</w:t>
            </w:r>
            <w:r w:rsidRPr="00221882">
              <w:rPr>
                <w:rFonts w:asciiTheme="majorHAnsi" w:hAnsiTheme="majorHAnsi" w:cstheme="minorHAnsi"/>
              </w:rPr>
              <w:t>tdannings</w:t>
            </w:r>
            <w:r w:rsidR="00CE3987" w:rsidRPr="00221882">
              <w:rPr>
                <w:rFonts w:asciiTheme="majorHAnsi" w:hAnsiTheme="majorHAnsi" w:cstheme="minorHAnsi"/>
              </w:rPr>
              <w:t>P</w:t>
            </w:r>
            <w:r w:rsidRPr="00221882">
              <w:rPr>
                <w:rFonts w:asciiTheme="majorHAnsi" w:hAnsiTheme="majorHAnsi" w:cstheme="minorHAnsi"/>
              </w:rPr>
              <w:t>rogram</w:t>
            </w:r>
            <w:proofErr w:type="spellEnd"/>
            <w:r w:rsidRPr="00221882">
              <w:rPr>
                <w:rFonts w:asciiTheme="majorHAnsi" w:hAnsiTheme="majorHAnsi" w:cstheme="minorHAnsi"/>
              </w:rPr>
              <w:t>}</w:t>
            </w:r>
          </w:p>
          <w:p w14:paraId="29144129" w14:textId="018455E9" w:rsidR="001B1C18" w:rsidRPr="00221882" w:rsidRDefault="001B1C18" w:rsidP="00761C4C">
            <w:pPr>
              <w:spacing w:line="240" w:lineRule="auto"/>
              <w:rPr>
                <w:rFonts w:asciiTheme="majorHAnsi" w:hAnsiTheme="majorHAnsi" w:cstheme="minorHAnsi"/>
              </w:rPr>
            </w:pPr>
          </w:p>
          <w:p w14:paraId="70BDB0C5" w14:textId="77777777" w:rsidR="009A6460" w:rsidRPr="00221882" w:rsidRDefault="009A6460" w:rsidP="00761C4C">
            <w:pPr>
              <w:spacing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378D7" w14:textId="77777777" w:rsidR="009A6460" w:rsidRPr="00221882" w:rsidRDefault="009A6460" w:rsidP="00761C4C">
            <w:pPr>
              <w:rPr>
                <w:rFonts w:asciiTheme="majorHAnsi" w:hAnsiTheme="majorHAnsi" w:cstheme="minorHAnsi"/>
                <w:shd w:val="clear" w:color="auto" w:fill="FFFFFF"/>
                <w:lang w:eastAsia="nb-NO"/>
              </w:rPr>
            </w:pPr>
            <w:r w:rsidRPr="00221882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/ {</w:t>
            </w:r>
            <w:proofErr w:type="spellStart"/>
            <w:r w:rsidRPr="00221882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navnSkole</w:t>
            </w:r>
            <w:proofErr w:type="spellEnd"/>
            <w:r w:rsidRPr="00221882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} </w:t>
            </w:r>
          </w:p>
          <w:p w14:paraId="29AFB2F0" w14:textId="77777777" w:rsidR="009A6460" w:rsidRPr="00221882" w:rsidRDefault="009A6460" w:rsidP="00761C4C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54706B11" w14:textId="77777777" w:rsidR="009A6460" w:rsidRPr="00221882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20"/>
                <w:szCs w:val="20"/>
              </w:rPr>
            </w:pPr>
            <w:bookmarkStart w:id="0" w:name="OLE_LINK3"/>
            <w:bookmarkStart w:id="1" w:name="OLE_LINK2"/>
            <w:bookmarkEnd w:id="0"/>
            <w:bookmarkEnd w:id="1"/>
          </w:p>
          <w:p w14:paraId="77C848C2" w14:textId="77777777" w:rsidR="009A6460" w:rsidRPr="00221882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Vår dato: </w:t>
            </w: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ab/>
              <w:t>{dato}</w:t>
            </w:r>
          </w:p>
          <w:p w14:paraId="599C35A8" w14:textId="77777777" w:rsidR="009A6460" w:rsidRPr="00221882" w:rsidRDefault="009A6460" w:rsidP="00761C4C">
            <w:pPr>
              <w:rPr>
                <w:rFonts w:asciiTheme="majorHAnsi" w:hAnsiTheme="majorHAnsi" w:cstheme="minorHAnsi"/>
                <w:sz w:val="18"/>
                <w:szCs w:val="18"/>
              </w:rPr>
            </w:pP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Unntatt offentlighet </w:t>
            </w:r>
            <w:proofErr w:type="spellStart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>iht</w:t>
            </w:r>
            <w:proofErr w:type="spellEnd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 </w:t>
            </w:r>
            <w:r w:rsidRPr="00221882">
              <w:rPr>
                <w:rFonts w:asciiTheme="majorHAnsi" w:hAnsiTheme="majorHAnsi" w:cstheme="minorHAnsi"/>
                <w:sz w:val="18"/>
                <w:szCs w:val="18"/>
              </w:rPr>
              <w:br/>
            </w:r>
            <w:proofErr w:type="spellStart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>Offl</w:t>
            </w:r>
            <w:proofErr w:type="spellEnd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 §13 </w:t>
            </w:r>
            <w:proofErr w:type="spellStart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>jfr</w:t>
            </w:r>
            <w:proofErr w:type="spellEnd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 </w:t>
            </w:r>
            <w:proofErr w:type="spellStart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>Fvl</w:t>
            </w:r>
            <w:proofErr w:type="spellEnd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 §13</w:t>
            </w:r>
            <w:r w:rsidRPr="00221882">
              <w:rPr>
                <w:rFonts w:asciiTheme="majorHAnsi" w:hAnsiTheme="majorHAnsi" w:cstheme="minorHAnsi"/>
                <w:sz w:val="18"/>
                <w:szCs w:val="18"/>
              </w:rPr>
              <w:cr/>
            </w:r>
          </w:p>
          <w:p w14:paraId="58C35F8C" w14:textId="77777777" w:rsidR="009A6460" w:rsidRPr="00221882" w:rsidRDefault="009A6460" w:rsidP="00761C4C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  <w:p w14:paraId="5A355ED1" w14:textId="77777777" w:rsidR="009A6460" w:rsidRPr="00221882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</w:tr>
    </w:tbl>
    <w:p w14:paraId="4AD9C77F" w14:textId="404CA9B5" w:rsidR="003A5C8C" w:rsidRPr="00504A4D" w:rsidRDefault="00420B6A" w:rsidP="002C5958">
      <w:pPr>
        <w:pStyle w:val="Overskrift1"/>
      </w:pPr>
      <w:r w:rsidRPr="00504A4D">
        <w:t xml:space="preserve">Tilbakemelding </w:t>
      </w:r>
      <w:r w:rsidR="00F61D11">
        <w:t>etter</w:t>
      </w:r>
      <w:r w:rsidR="00F61D11" w:rsidRPr="00504A4D">
        <w:t xml:space="preserve"> </w:t>
      </w:r>
      <w:r w:rsidRPr="00504A4D">
        <w:t xml:space="preserve">utplassering </w:t>
      </w:r>
      <w:r w:rsidR="00504A4D">
        <w:t>hos</w:t>
      </w:r>
      <w:r w:rsidR="00504A4D" w:rsidRPr="00504A4D">
        <w:t xml:space="preserve"> </w:t>
      </w:r>
      <w:r w:rsidRPr="00504A4D">
        <w:t>{</w:t>
      </w:r>
      <w:proofErr w:type="spellStart"/>
      <w:r w:rsidRPr="00504A4D">
        <w:t>navnOpplaeringssted</w:t>
      </w:r>
      <w:proofErr w:type="spellEnd"/>
      <w:r w:rsidRPr="00504A4D">
        <w:t>}</w:t>
      </w:r>
      <w:r w:rsidR="001B1C18" w:rsidRPr="00504A4D">
        <w:t xml:space="preserve"> </w:t>
      </w:r>
    </w:p>
    <w:p w14:paraId="0F9F95E2" w14:textId="58176B1B" w:rsidR="001B1C18" w:rsidRPr="00221882" w:rsidRDefault="00032EC4" w:rsidP="001B1C18">
      <w:r w:rsidRPr="00221882">
        <w:t>{</w:t>
      </w:r>
      <w:proofErr w:type="spellStart"/>
      <w:r w:rsidRPr="00221882">
        <w:t>navnElev</w:t>
      </w:r>
      <w:proofErr w:type="spellEnd"/>
      <w:r w:rsidRPr="00221882">
        <w:t>}</w:t>
      </w:r>
      <w:r w:rsidR="00D374D5" w:rsidRPr="00221882">
        <w:t xml:space="preserve"> </w:t>
      </w:r>
      <w:r w:rsidR="00B13D7C" w:rsidRPr="00221882">
        <w:t>i</w:t>
      </w:r>
      <w:r w:rsidR="0009394F" w:rsidRPr="00221882">
        <w:t xml:space="preserve"> </w:t>
      </w:r>
      <w:r w:rsidR="005D6D9D" w:rsidRPr="00221882">
        <w:t>{</w:t>
      </w:r>
      <w:proofErr w:type="spellStart"/>
      <w:r w:rsidR="005D6D9D" w:rsidRPr="00221882">
        <w:t>klasse</w:t>
      </w:r>
      <w:r w:rsidR="00CE3987" w:rsidRPr="00221882">
        <w:t>T</w:t>
      </w:r>
      <w:r w:rsidR="00F204B8" w:rsidRPr="00221882">
        <w:t>rinn</w:t>
      </w:r>
      <w:proofErr w:type="spellEnd"/>
      <w:r w:rsidR="00D93D5A" w:rsidRPr="00221882">
        <w:t>}</w:t>
      </w:r>
      <w:r w:rsidR="00B13D7C" w:rsidRPr="00221882">
        <w:t xml:space="preserve"> </w:t>
      </w:r>
      <w:r w:rsidR="0009394F" w:rsidRPr="00221882">
        <w:t>på</w:t>
      </w:r>
      <w:r w:rsidR="00D374D5" w:rsidRPr="00221882">
        <w:t xml:space="preserve"> </w:t>
      </w:r>
      <w:r w:rsidR="00D93D5A" w:rsidRPr="00221882">
        <w:t>{</w:t>
      </w:r>
      <w:proofErr w:type="spellStart"/>
      <w:r w:rsidR="005D6D9D" w:rsidRPr="00221882">
        <w:t>n</w:t>
      </w:r>
      <w:r w:rsidR="00F204B8" w:rsidRPr="00221882">
        <w:t>avnS</w:t>
      </w:r>
      <w:r w:rsidR="00D93D5A" w:rsidRPr="00221882">
        <w:t>kole</w:t>
      </w:r>
      <w:proofErr w:type="spellEnd"/>
      <w:r w:rsidR="00D93D5A" w:rsidRPr="00221882">
        <w:t>}</w:t>
      </w:r>
      <w:r w:rsidRPr="00221882">
        <w:t xml:space="preserve"> </w:t>
      </w:r>
      <w:r w:rsidR="00420B6A" w:rsidRPr="00221882">
        <w:t xml:space="preserve">har vært på </w:t>
      </w:r>
      <w:r w:rsidRPr="00221882">
        <w:t>utplassering hos {</w:t>
      </w:r>
      <w:proofErr w:type="spellStart"/>
      <w:r w:rsidRPr="00221882">
        <w:t>navn</w:t>
      </w:r>
      <w:r w:rsidR="0009394F" w:rsidRPr="00221882">
        <w:t>Opplaeringssted</w:t>
      </w:r>
      <w:proofErr w:type="spellEnd"/>
      <w:r w:rsidRPr="00221882">
        <w:t>}</w:t>
      </w:r>
      <w:r w:rsidR="0009394F" w:rsidRPr="00221882">
        <w:t>. Utplasseringen har foregått</w:t>
      </w:r>
      <w:r w:rsidR="00504A4D" w:rsidRPr="00221882">
        <w:t xml:space="preserve"> i</w:t>
      </w:r>
      <w:r w:rsidRPr="00221882">
        <w:t xml:space="preserve"> </w:t>
      </w:r>
      <w:r w:rsidR="00F61D11" w:rsidRPr="00221882">
        <w:rPr>
          <w:rFonts w:cstheme="minorHAnsi"/>
        </w:rPr>
        <w:t>perioden</w:t>
      </w:r>
      <w:r w:rsidR="00F033CF" w:rsidRPr="00221882">
        <w:rPr>
          <w:rFonts w:cstheme="minorHAnsi"/>
        </w:rPr>
        <w:t xml:space="preserve"> {</w:t>
      </w:r>
      <w:proofErr w:type="spellStart"/>
      <w:r w:rsidR="00F033CF" w:rsidRPr="00221882">
        <w:rPr>
          <w:rFonts w:cstheme="minorHAnsi"/>
        </w:rPr>
        <w:t>utplasseringsTidsrom</w:t>
      </w:r>
      <w:proofErr w:type="spellEnd"/>
      <w:r w:rsidR="00F033CF" w:rsidRPr="00221882">
        <w:rPr>
          <w:rFonts w:cstheme="minorHAnsi"/>
        </w:rPr>
        <w:t>}</w:t>
      </w:r>
      <w:r w:rsidR="00D32878" w:rsidRPr="00221882">
        <w:rPr>
          <w:rFonts w:cstheme="minorHAnsi"/>
        </w:rPr>
        <w:t xml:space="preserve"> i skoleåret </w:t>
      </w:r>
      <w:r w:rsidR="001B1C18" w:rsidRPr="00221882">
        <w:t>{</w:t>
      </w:r>
      <w:proofErr w:type="spellStart"/>
      <w:r w:rsidR="001B1C18" w:rsidRPr="00221882">
        <w:t>skoleAar</w:t>
      </w:r>
      <w:proofErr w:type="spellEnd"/>
      <w:r w:rsidR="001B1C18" w:rsidRPr="00221882">
        <w:t>}.</w:t>
      </w:r>
      <w:r w:rsidR="00D32878" w:rsidRPr="00221882">
        <w:t xml:space="preserve"> </w:t>
      </w:r>
    </w:p>
    <w:p w14:paraId="7AFD688E" w14:textId="77777777" w:rsidR="00420B6A" w:rsidRPr="00221882" w:rsidRDefault="00420B6A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trike/>
        </w:rPr>
      </w:pPr>
    </w:p>
    <w:p w14:paraId="6D48DDB6" w14:textId="509C284A" w:rsidR="00116DF9" w:rsidRPr="00221882" w:rsidRDefault="005D5F42" w:rsidP="00504A4D">
      <w:pPr>
        <w:pStyle w:val="Overskrift2"/>
      </w:pPr>
      <w:r w:rsidRPr="00221882">
        <w:t>Virksomhetens</w:t>
      </w:r>
      <w:r w:rsidR="00116DF9" w:rsidRPr="00221882">
        <w:t xml:space="preserve"> inntrykk</w:t>
      </w:r>
      <w:r w:rsidR="00417FB2" w:rsidRPr="00221882">
        <w:t xml:space="preserve"> og tilbakemelding til lærer </w:t>
      </w:r>
    </w:p>
    <w:p w14:paraId="6360BA0B" w14:textId="77777777" w:rsidR="00417FB2" w:rsidRPr="00221882" w:rsidRDefault="00417FB2" w:rsidP="00420B6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b/>
        </w:rPr>
      </w:pPr>
    </w:p>
    <w:p w14:paraId="1D392D09" w14:textId="77777777" w:rsidR="00417FB2" w:rsidRPr="00221882" w:rsidRDefault="00417FB2" w:rsidP="00417FB2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</w:rPr>
      </w:pPr>
      <w:r w:rsidRPr="00221882">
        <w:rPr>
          <w:rFonts w:cstheme="minorHAnsi"/>
        </w:rPr>
        <w:t>{</w:t>
      </w:r>
      <w:proofErr w:type="spellStart"/>
      <w:r w:rsidRPr="00221882">
        <w:rPr>
          <w:rFonts w:cstheme="minorHAnsi"/>
        </w:rPr>
        <w:t>tilbakemeldingKompetansemaal</w:t>
      </w:r>
      <w:proofErr w:type="spellEnd"/>
      <w:r w:rsidRPr="00221882">
        <w:rPr>
          <w:rFonts w:cstheme="minorHAnsi"/>
        </w:rPr>
        <w:t>}</w:t>
      </w:r>
    </w:p>
    <w:p w14:paraId="78F33D4C" w14:textId="6E6B52AD" w:rsidR="005E6255" w:rsidRPr="00221882" w:rsidRDefault="005E6255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</w:rPr>
      </w:pPr>
    </w:p>
    <w:p w14:paraId="7A0BDC52" w14:textId="54BE6303" w:rsidR="00B16C10" w:rsidRPr="00221882" w:rsidRDefault="00D93D5A" w:rsidP="00504A4D">
      <w:pPr>
        <w:widowControl w:val="0"/>
        <w:autoSpaceDE w:val="0"/>
        <w:autoSpaceDN w:val="0"/>
        <w:adjustRightInd w:val="0"/>
        <w:spacing w:before="11" w:line="280" w:lineRule="exact"/>
        <w:rPr>
          <w:b/>
        </w:rPr>
      </w:pPr>
      <w:r w:rsidRPr="00221882">
        <w:rPr>
          <w:rFonts w:cstheme="minorHAnsi"/>
        </w:rPr>
        <w:t>{</w:t>
      </w:r>
      <w:proofErr w:type="spellStart"/>
      <w:r w:rsidRPr="00221882">
        <w:rPr>
          <w:rFonts w:cstheme="minorHAnsi"/>
        </w:rPr>
        <w:t>tilbakemeldingInntrykk</w:t>
      </w:r>
      <w:proofErr w:type="spellEnd"/>
      <w:r w:rsidRPr="00221882">
        <w:rPr>
          <w:rFonts w:cstheme="minorHAnsi"/>
        </w:rPr>
        <w:t xml:space="preserve">} </w:t>
      </w:r>
    </w:p>
    <w:p w14:paraId="65A7277D" w14:textId="2EF0E07A" w:rsidR="002959D5" w:rsidRPr="00221882" w:rsidRDefault="002959D5">
      <w:pPr>
        <w:spacing w:after="160" w:line="259" w:lineRule="auto"/>
        <w:rPr>
          <w:b/>
        </w:rPr>
      </w:pPr>
    </w:p>
    <w:p w14:paraId="4F37007C" w14:textId="179D36F1" w:rsidR="009A6460" w:rsidRPr="00221882" w:rsidRDefault="002C5958" w:rsidP="00504A4D">
      <w:pPr>
        <w:pStyle w:val="Overskrift2"/>
      </w:pPr>
      <w:r w:rsidRPr="00221882">
        <w:t>Elevens fravær</w:t>
      </w:r>
      <w:bookmarkStart w:id="2" w:name="_GoBack"/>
      <w:bookmarkEnd w:id="2"/>
    </w:p>
    <w:p w14:paraId="4C06F49C" w14:textId="159ED578" w:rsidR="00032EC4" w:rsidRPr="00221882" w:rsidRDefault="00837F45" w:rsidP="00B16C10">
      <w:r w:rsidRPr="00221882">
        <w:t>Antall dager: {</w:t>
      </w:r>
      <w:proofErr w:type="spellStart"/>
      <w:r w:rsidRPr="00221882">
        <w:t>fravaer</w:t>
      </w:r>
      <w:r w:rsidR="005D6D9D" w:rsidRPr="00221882">
        <w:t>AntallD</w:t>
      </w:r>
      <w:r w:rsidRPr="00221882">
        <w:t>ager</w:t>
      </w:r>
      <w:proofErr w:type="spellEnd"/>
      <w:r w:rsidRPr="00221882">
        <w:t>}</w:t>
      </w:r>
    </w:p>
    <w:p w14:paraId="009A1DE2" w14:textId="7D8869BD" w:rsidR="004A5457" w:rsidRPr="00221882" w:rsidRDefault="00032EC4" w:rsidP="00B16C10">
      <w:r w:rsidRPr="00221882">
        <w:t xml:space="preserve">Antall timer: </w:t>
      </w:r>
      <w:r w:rsidR="00837F45" w:rsidRPr="00221882">
        <w:t>{</w:t>
      </w:r>
      <w:proofErr w:type="spellStart"/>
      <w:r w:rsidR="00837F45" w:rsidRPr="00221882">
        <w:t>fravaer</w:t>
      </w:r>
      <w:r w:rsidR="005D6D9D" w:rsidRPr="00221882">
        <w:t>A</w:t>
      </w:r>
      <w:r w:rsidR="00837F45" w:rsidRPr="00221882">
        <w:t>ntall</w:t>
      </w:r>
      <w:r w:rsidR="005D6D9D" w:rsidRPr="00221882">
        <w:t>T</w:t>
      </w:r>
      <w:r w:rsidR="00837F45" w:rsidRPr="00221882">
        <w:t>imer</w:t>
      </w:r>
      <w:proofErr w:type="spellEnd"/>
      <w:r w:rsidR="00837F45" w:rsidRPr="00221882">
        <w:t>}</w:t>
      </w:r>
    </w:p>
    <w:p w14:paraId="66475C4A" w14:textId="6A6BCD72" w:rsidR="00B16C10" w:rsidRPr="00221882" w:rsidRDefault="00B16C10" w:rsidP="00C31096"/>
    <w:p w14:paraId="44B57AD6" w14:textId="188F0AC6" w:rsidR="00313F2B" w:rsidRPr="00221882" w:rsidRDefault="004157A1" w:rsidP="00C31096">
      <w:r w:rsidRPr="00221882">
        <w:t>{</w:t>
      </w:r>
      <w:proofErr w:type="spellStart"/>
      <w:r w:rsidR="00C338D8" w:rsidRPr="00221882">
        <w:t>fravaerVarsling</w:t>
      </w:r>
      <w:proofErr w:type="spellEnd"/>
      <w:r w:rsidRPr="00221882">
        <w:t>}</w:t>
      </w:r>
    </w:p>
    <w:p w14:paraId="17F0F9CC" w14:textId="73F710F3" w:rsidR="00313F2B" w:rsidRDefault="00313F2B" w:rsidP="00C31096"/>
    <w:p w14:paraId="68522892" w14:textId="32EB5144" w:rsidR="00A7693C" w:rsidRDefault="00A7693C" w:rsidP="00C31096"/>
    <w:p w14:paraId="08996A95" w14:textId="77777777" w:rsidR="00A7693C" w:rsidRDefault="00A7693C" w:rsidP="00C31096"/>
    <w:p w14:paraId="579FF03D" w14:textId="77777777" w:rsidR="002959D5" w:rsidRDefault="002959D5" w:rsidP="00D32878">
      <w:pPr>
        <w:keepNext/>
        <w:keepLines/>
        <w:rPr>
          <w:szCs w:val="20"/>
        </w:rPr>
      </w:pPr>
    </w:p>
    <w:p w14:paraId="58B1180E" w14:textId="5833A6DB" w:rsidR="00D32878" w:rsidRPr="00524EFB" w:rsidRDefault="00D32878" w:rsidP="00D32878">
      <w:pPr>
        <w:keepNext/>
        <w:keepLines/>
        <w:rPr>
          <w:szCs w:val="20"/>
        </w:rPr>
      </w:pPr>
      <w:r w:rsidRPr="00524EFB">
        <w:rPr>
          <w:szCs w:val="20"/>
        </w:rPr>
        <w:t xml:space="preserve">Med </w:t>
      </w:r>
      <w:r w:rsidR="00504A4D">
        <w:rPr>
          <w:szCs w:val="20"/>
        </w:rPr>
        <w:t xml:space="preserve">vennlig </w:t>
      </w:r>
      <w:r w:rsidRPr="00524EFB">
        <w:rPr>
          <w:szCs w:val="20"/>
        </w:rPr>
        <w:t>hilsen</w:t>
      </w:r>
    </w:p>
    <w:p w14:paraId="6B3CEF52" w14:textId="1A1D460D" w:rsidR="0009394F" w:rsidRPr="00524EFB" w:rsidRDefault="00D32878" w:rsidP="0009394F">
      <w:pPr>
        <w:keepNext/>
        <w:keepLines/>
        <w:spacing w:line="240" w:lineRule="auto"/>
        <w:rPr>
          <w:szCs w:val="20"/>
        </w:rPr>
      </w:pPr>
      <w:r w:rsidRPr="00524EFB">
        <w:rPr>
          <w:szCs w:val="20"/>
        </w:rPr>
        <w:t>{</w:t>
      </w:r>
      <w:proofErr w:type="spellStart"/>
      <w:r w:rsidRPr="00524EFB">
        <w:rPr>
          <w:szCs w:val="20"/>
        </w:rPr>
        <w:t>navn</w:t>
      </w:r>
      <w:r w:rsidR="006F3267">
        <w:rPr>
          <w:szCs w:val="20"/>
        </w:rPr>
        <w:t>Laer</w:t>
      </w:r>
      <w:r w:rsidRPr="00524EFB">
        <w:rPr>
          <w:szCs w:val="20"/>
        </w:rPr>
        <w:t>er</w:t>
      </w:r>
      <w:proofErr w:type="spellEnd"/>
      <w:r w:rsidRPr="00524EFB">
        <w:rPr>
          <w:szCs w:val="20"/>
        </w:rPr>
        <w:t>}</w:t>
      </w:r>
      <w:r w:rsidRPr="00524EFB">
        <w:rPr>
          <w:szCs w:val="20"/>
        </w:rPr>
        <w:br/>
      </w:r>
      <w:r w:rsidR="0009394F" w:rsidRPr="00524EFB">
        <w:rPr>
          <w:szCs w:val="20"/>
        </w:rPr>
        <w:t>{</w:t>
      </w:r>
      <w:proofErr w:type="spellStart"/>
      <w:r w:rsidR="0009394F" w:rsidRPr="00524EFB">
        <w:rPr>
          <w:szCs w:val="20"/>
        </w:rPr>
        <w:t>tlf</w:t>
      </w:r>
      <w:r w:rsidR="00FA2F61">
        <w:rPr>
          <w:szCs w:val="20"/>
        </w:rPr>
        <w:t>Skole</w:t>
      </w:r>
      <w:proofErr w:type="spellEnd"/>
      <w:r w:rsidR="0009394F" w:rsidRPr="00524EFB">
        <w:rPr>
          <w:szCs w:val="20"/>
        </w:rPr>
        <w:t>}</w:t>
      </w:r>
    </w:p>
    <w:p w14:paraId="1CF4B87D" w14:textId="3BAF46F0" w:rsidR="00D32878" w:rsidRPr="00524EFB" w:rsidRDefault="00D32878" w:rsidP="00D32878">
      <w:pPr>
        <w:keepNext/>
        <w:keepLines/>
        <w:spacing w:line="240" w:lineRule="auto"/>
        <w:rPr>
          <w:szCs w:val="20"/>
        </w:rPr>
      </w:pPr>
      <w:r w:rsidRPr="00524EFB">
        <w:rPr>
          <w:szCs w:val="20"/>
        </w:rPr>
        <w:t>{</w:t>
      </w:r>
      <w:proofErr w:type="spellStart"/>
      <w:r w:rsidRPr="00524EFB">
        <w:rPr>
          <w:szCs w:val="20"/>
        </w:rPr>
        <w:t>navnSkole</w:t>
      </w:r>
      <w:proofErr w:type="spellEnd"/>
      <w:r w:rsidRPr="00524EFB">
        <w:rPr>
          <w:szCs w:val="20"/>
        </w:rPr>
        <w:t>}</w:t>
      </w:r>
    </w:p>
    <w:p w14:paraId="53BB982A" w14:textId="77777777" w:rsidR="00D32878" w:rsidRDefault="00D32878" w:rsidP="00D32878">
      <w:pPr>
        <w:keepNext/>
        <w:keepLines/>
        <w:spacing w:line="260" w:lineRule="exact"/>
      </w:pPr>
    </w:p>
    <w:p w14:paraId="5EC96F14" w14:textId="77777777" w:rsidR="00D32878" w:rsidRPr="004134AA" w:rsidRDefault="00D32878" w:rsidP="00D32878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11E1DBEE" w14:textId="2744F11F" w:rsidR="00D32878" w:rsidRDefault="00D32878" w:rsidP="00C31096"/>
    <w:sectPr w:rsidR="00D32878" w:rsidSect="00D5545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381" w:right="1247" w:bottom="2410" w:left="1247" w:header="709" w:footer="822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CE9C53" w16cid:durableId="1DCBB2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D96FE" w14:textId="77777777" w:rsidR="00761C4C" w:rsidRDefault="00761C4C" w:rsidP="001144CF">
      <w:pPr>
        <w:spacing w:line="240" w:lineRule="auto"/>
      </w:pPr>
      <w:r>
        <w:separator/>
      </w:r>
    </w:p>
  </w:endnote>
  <w:endnote w:type="continuationSeparator" w:id="0">
    <w:p w14:paraId="0822E9FE" w14:textId="77777777" w:rsidR="00761C4C" w:rsidRDefault="00761C4C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2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761C4C" w:rsidRPr="00D55458" w14:paraId="2E214EBA" w14:textId="77777777" w:rsidTr="00D55458">
      <w:tc>
        <w:tcPr>
          <w:tcW w:w="1985" w:type="dxa"/>
          <w:hideMark/>
        </w:tcPr>
        <w:p w14:paraId="11867C6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  <w:hideMark/>
        </w:tcPr>
        <w:p w14:paraId="6F5F0D0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  <w:hideMark/>
        </w:tcPr>
        <w:p w14:paraId="2C83AA53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  <w:hideMark/>
        </w:tcPr>
        <w:p w14:paraId="5229F17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Foretaksregisteret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940 192 226</w:t>
          </w:r>
        </w:p>
      </w:tc>
    </w:tr>
    <w:tr w:rsidR="00761C4C" w:rsidRPr="00D55458" w14:paraId="4BF0DD5F" w14:textId="77777777" w:rsidTr="00D55458">
      <w:tc>
        <w:tcPr>
          <w:tcW w:w="1985" w:type="dxa"/>
          <w:hideMark/>
        </w:tcPr>
        <w:p w14:paraId="4ED6100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Postboks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2844</w:t>
          </w:r>
        </w:p>
      </w:tc>
      <w:tc>
        <w:tcPr>
          <w:tcW w:w="2126" w:type="dxa"/>
          <w:hideMark/>
        </w:tcPr>
        <w:p w14:paraId="0530FFC9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Fylkesbakken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10</w:t>
          </w:r>
        </w:p>
      </w:tc>
      <w:tc>
        <w:tcPr>
          <w:tcW w:w="1559" w:type="dxa"/>
          <w:hideMark/>
        </w:tcPr>
        <w:p w14:paraId="43D17A71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5653124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Bankkonto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5083 05 42083</w:t>
          </w:r>
        </w:p>
      </w:tc>
    </w:tr>
    <w:tr w:rsidR="00761C4C" w:rsidRPr="00D55458" w14:paraId="6C3200A3" w14:textId="77777777" w:rsidTr="00D55458">
      <w:tc>
        <w:tcPr>
          <w:tcW w:w="1985" w:type="dxa"/>
          <w:hideMark/>
        </w:tcPr>
        <w:p w14:paraId="72696C7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3702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2126" w:type="dxa"/>
          <w:hideMark/>
        </w:tcPr>
        <w:p w14:paraId="5172DABC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3715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1559" w:type="dxa"/>
        </w:tcPr>
        <w:p w14:paraId="3E3E3F7B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75161BB6" w14:textId="77777777" w:rsidR="00761C4C" w:rsidRPr="00D55458" w:rsidRDefault="00221882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761C4C" w:rsidRPr="00D55458">
              <w:rPr>
                <w:rFonts w:ascii="Times New Roman" w:hAnsi="Times New Roman" w:cs="Times New Roman"/>
                <w:color w:val="0563C1" w:themeColor="hyperlink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65D41983" w14:textId="77777777" w:rsidR="00761C4C" w:rsidRDefault="00761C4C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1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761C4C" w:rsidRPr="00D55458" w14:paraId="14C7417A" w14:textId="77777777" w:rsidTr="00D55458">
      <w:tc>
        <w:tcPr>
          <w:tcW w:w="1985" w:type="dxa"/>
          <w:hideMark/>
        </w:tcPr>
        <w:p w14:paraId="786EADC0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  <w:hideMark/>
        </w:tcPr>
        <w:p w14:paraId="490C9F6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  <w:hideMark/>
        </w:tcPr>
        <w:p w14:paraId="044C079E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  <w:hideMark/>
        </w:tcPr>
        <w:p w14:paraId="73CCD9AA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Foretaksregisteret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940 192 226</w:t>
          </w:r>
        </w:p>
      </w:tc>
    </w:tr>
    <w:tr w:rsidR="00761C4C" w:rsidRPr="00D55458" w14:paraId="37CD62D4" w14:textId="77777777" w:rsidTr="00D55458">
      <w:tc>
        <w:tcPr>
          <w:tcW w:w="1985" w:type="dxa"/>
          <w:hideMark/>
        </w:tcPr>
        <w:p w14:paraId="3B279C65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Postboks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2844</w:t>
          </w:r>
        </w:p>
      </w:tc>
      <w:tc>
        <w:tcPr>
          <w:tcW w:w="2126" w:type="dxa"/>
          <w:hideMark/>
        </w:tcPr>
        <w:p w14:paraId="79A7959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Fylkesbakken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10</w:t>
          </w:r>
        </w:p>
      </w:tc>
      <w:tc>
        <w:tcPr>
          <w:tcW w:w="1559" w:type="dxa"/>
          <w:hideMark/>
        </w:tcPr>
        <w:p w14:paraId="2D21FBCD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0BC5A165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Bankkonto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5083 05 42083</w:t>
          </w:r>
        </w:p>
      </w:tc>
    </w:tr>
    <w:tr w:rsidR="00761C4C" w:rsidRPr="00D55458" w14:paraId="5D3C2742" w14:textId="77777777" w:rsidTr="00D55458">
      <w:tc>
        <w:tcPr>
          <w:tcW w:w="1985" w:type="dxa"/>
          <w:hideMark/>
        </w:tcPr>
        <w:p w14:paraId="5D552F43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3702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2126" w:type="dxa"/>
          <w:hideMark/>
        </w:tcPr>
        <w:p w14:paraId="28030BC9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3715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1559" w:type="dxa"/>
        </w:tcPr>
        <w:p w14:paraId="17E7EDD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379B55ED" w14:textId="77777777" w:rsidR="00761C4C" w:rsidRPr="00D55458" w:rsidRDefault="00221882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761C4C" w:rsidRPr="00D55458">
              <w:rPr>
                <w:rFonts w:ascii="Times New Roman" w:hAnsi="Times New Roman" w:cs="Times New Roman"/>
                <w:color w:val="0563C1" w:themeColor="hyperlink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7DB1E962" w14:textId="77777777" w:rsidR="00761C4C" w:rsidRDefault="00761C4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2C803" w14:textId="77777777" w:rsidR="00761C4C" w:rsidRDefault="00761C4C" w:rsidP="001144CF">
      <w:pPr>
        <w:spacing w:line="240" w:lineRule="auto"/>
      </w:pPr>
      <w:r>
        <w:separator/>
      </w:r>
    </w:p>
  </w:footnote>
  <w:footnote w:type="continuationSeparator" w:id="0">
    <w:p w14:paraId="227CF168" w14:textId="77777777" w:rsidR="00761C4C" w:rsidRDefault="00761C4C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52233" w14:textId="54B01827" w:rsidR="00761C4C" w:rsidRDefault="00761C4C">
    <w:pPr>
      <w:pStyle w:val="Topptekst"/>
    </w:pPr>
    <w:r>
      <w:rPr>
        <w:noProof/>
        <w:lang w:eastAsia="nb-NO"/>
      </w:rPr>
      <w:drawing>
        <wp:inline distT="0" distB="0" distL="0" distR="0" wp14:anchorId="7E7AD5E8" wp14:editId="08DFC4F4">
          <wp:extent cx="2148840" cy="894715"/>
          <wp:effectExtent l="0" t="0" r="0" b="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023" t="31100"/>
                  <a:stretch/>
                </pic:blipFill>
                <pic:spPr bwMode="auto">
                  <a:xfrm>
                    <a:off x="0" y="0"/>
                    <a:ext cx="2148840" cy="8947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7BE95" w14:textId="77777777" w:rsidR="00761C4C" w:rsidRDefault="00761C4C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07B39CBB" wp14:editId="1090715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10"/>
    <w:rsid w:val="00000096"/>
    <w:rsid w:val="00002C7E"/>
    <w:rsid w:val="000269E3"/>
    <w:rsid w:val="00032EC4"/>
    <w:rsid w:val="00033158"/>
    <w:rsid w:val="000461BB"/>
    <w:rsid w:val="0009394F"/>
    <w:rsid w:val="000A0441"/>
    <w:rsid w:val="000E13FD"/>
    <w:rsid w:val="000E2462"/>
    <w:rsid w:val="001144CF"/>
    <w:rsid w:val="00116DF9"/>
    <w:rsid w:val="001502A9"/>
    <w:rsid w:val="00163D8A"/>
    <w:rsid w:val="001876ED"/>
    <w:rsid w:val="001B1C18"/>
    <w:rsid w:val="001B575A"/>
    <w:rsid w:val="001F5D2F"/>
    <w:rsid w:val="00213A11"/>
    <w:rsid w:val="00215C87"/>
    <w:rsid w:val="00221882"/>
    <w:rsid w:val="00277798"/>
    <w:rsid w:val="002959D5"/>
    <w:rsid w:val="00295A7A"/>
    <w:rsid w:val="002A1FA1"/>
    <w:rsid w:val="002C5958"/>
    <w:rsid w:val="003078A6"/>
    <w:rsid w:val="00313F2B"/>
    <w:rsid w:val="003140C3"/>
    <w:rsid w:val="00320FA0"/>
    <w:rsid w:val="0035466E"/>
    <w:rsid w:val="00397E01"/>
    <w:rsid w:val="003A5C8C"/>
    <w:rsid w:val="00405C3F"/>
    <w:rsid w:val="004157A1"/>
    <w:rsid w:val="00417FB2"/>
    <w:rsid w:val="00420B6A"/>
    <w:rsid w:val="0045562E"/>
    <w:rsid w:val="0049081B"/>
    <w:rsid w:val="004A3F8C"/>
    <w:rsid w:val="004A5457"/>
    <w:rsid w:val="004B59B3"/>
    <w:rsid w:val="004E4DCB"/>
    <w:rsid w:val="004E7A64"/>
    <w:rsid w:val="004F6B9D"/>
    <w:rsid w:val="00504A4D"/>
    <w:rsid w:val="00520DD1"/>
    <w:rsid w:val="00524EFB"/>
    <w:rsid w:val="00543F9D"/>
    <w:rsid w:val="005447DD"/>
    <w:rsid w:val="005551F5"/>
    <w:rsid w:val="0057563A"/>
    <w:rsid w:val="005D5F42"/>
    <w:rsid w:val="005D6D9D"/>
    <w:rsid w:val="005E2FCF"/>
    <w:rsid w:val="005E6255"/>
    <w:rsid w:val="006369C1"/>
    <w:rsid w:val="00657F6F"/>
    <w:rsid w:val="00674825"/>
    <w:rsid w:val="006E25A3"/>
    <w:rsid w:val="006F3267"/>
    <w:rsid w:val="007012E3"/>
    <w:rsid w:val="00710513"/>
    <w:rsid w:val="007439F9"/>
    <w:rsid w:val="007517D4"/>
    <w:rsid w:val="007544D6"/>
    <w:rsid w:val="00761C4C"/>
    <w:rsid w:val="007C254B"/>
    <w:rsid w:val="007E2834"/>
    <w:rsid w:val="0081633C"/>
    <w:rsid w:val="00823381"/>
    <w:rsid w:val="00837F45"/>
    <w:rsid w:val="008928B5"/>
    <w:rsid w:val="008C5C1A"/>
    <w:rsid w:val="008F02CF"/>
    <w:rsid w:val="008F66CB"/>
    <w:rsid w:val="00900AA0"/>
    <w:rsid w:val="00906627"/>
    <w:rsid w:val="0091386B"/>
    <w:rsid w:val="00936E49"/>
    <w:rsid w:val="00943420"/>
    <w:rsid w:val="00947959"/>
    <w:rsid w:val="0095657C"/>
    <w:rsid w:val="009A37EE"/>
    <w:rsid w:val="009A6460"/>
    <w:rsid w:val="00A0379C"/>
    <w:rsid w:val="00A12923"/>
    <w:rsid w:val="00A216FC"/>
    <w:rsid w:val="00A7693C"/>
    <w:rsid w:val="00AD4FB9"/>
    <w:rsid w:val="00AE5AAB"/>
    <w:rsid w:val="00AF70D9"/>
    <w:rsid w:val="00B13D7C"/>
    <w:rsid w:val="00B14BA2"/>
    <w:rsid w:val="00B16C10"/>
    <w:rsid w:val="00B26120"/>
    <w:rsid w:val="00B42B92"/>
    <w:rsid w:val="00B71145"/>
    <w:rsid w:val="00B916CE"/>
    <w:rsid w:val="00C31096"/>
    <w:rsid w:val="00C338D8"/>
    <w:rsid w:val="00C35BEE"/>
    <w:rsid w:val="00CE3987"/>
    <w:rsid w:val="00CE4E18"/>
    <w:rsid w:val="00D0294C"/>
    <w:rsid w:val="00D32878"/>
    <w:rsid w:val="00D374D5"/>
    <w:rsid w:val="00D55458"/>
    <w:rsid w:val="00D6651F"/>
    <w:rsid w:val="00D93D5A"/>
    <w:rsid w:val="00DA46FE"/>
    <w:rsid w:val="00E10802"/>
    <w:rsid w:val="00E22884"/>
    <w:rsid w:val="00E31FF8"/>
    <w:rsid w:val="00E627C7"/>
    <w:rsid w:val="00E967EB"/>
    <w:rsid w:val="00EC2C4E"/>
    <w:rsid w:val="00EC5EB5"/>
    <w:rsid w:val="00F033CF"/>
    <w:rsid w:val="00F05475"/>
    <w:rsid w:val="00F204B8"/>
    <w:rsid w:val="00F205E5"/>
    <w:rsid w:val="00F42797"/>
    <w:rsid w:val="00F61D11"/>
    <w:rsid w:val="00F94974"/>
    <w:rsid w:val="00FA2F61"/>
    <w:rsid w:val="00FD110F"/>
    <w:rsid w:val="00FF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,"/>
  <w:listSeparator w:val=";"/>
  <w14:docId w14:val="262575EF"/>
  <w15:docId w15:val="{1DB622B3-6B94-4270-B8E6-5D58ECC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A3F8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4A3F8C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4A3F8C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A3F8C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A3F8C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A3F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A3F8C"/>
    <w:rPr>
      <w:rFonts w:ascii="Segoe UI" w:hAnsi="Segoe UI" w:cs="Segoe UI"/>
      <w:sz w:val="18"/>
      <w:szCs w:val="18"/>
    </w:rPr>
  </w:style>
  <w:style w:type="table" w:customStyle="1" w:styleId="Tabellrutenett1">
    <w:name w:val="Tabellrutenett1"/>
    <w:basedOn w:val="Vanligtabell"/>
    <w:next w:val="Tabellrutenett"/>
    <w:uiPriority w:val="39"/>
    <w:rsid w:val="00D55458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39"/>
    <w:rsid w:val="00D55458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71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B71145"/>
  </w:style>
  <w:style w:type="character" w:customStyle="1" w:styleId="eop">
    <w:name w:val="eop"/>
    <w:basedOn w:val="Standardskriftforavsnitt"/>
    <w:rsid w:val="00B71145"/>
  </w:style>
  <w:style w:type="table" w:customStyle="1" w:styleId="Tabellrutenett3">
    <w:name w:val="Tabellrutenett3"/>
    <w:basedOn w:val="Vanligtabell"/>
    <w:next w:val="Tabellrutenett"/>
    <w:uiPriority w:val="39"/>
    <w:rsid w:val="00B7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Office2013\Nye%20maler\TFK%20blank%20mal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4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</documentManagement>
</p:properties>
</file>

<file path=customXml/item4.xml><?xml version="1.0" encoding="utf-8"?>
<root>
  <avd/>
  <mottaker/>
  <adresse/>
  <postnummer/>
  <varref/>
  <vardato/>
  <kontaktperson/>
</roo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B2C5-DC2C-4DFA-8696-5C0652F97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554CBB-94FF-40F2-A2E3-9AAD49E4A3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922AB-680E-4DDF-9D54-2209BD67103A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1035ec43-ecc5-41ed-b823-4b902fff788d"/>
    <ds:schemaRef ds:uri="0df99a4d-8ddd-4853-add7-6f42548de635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customXml/itemProps5.xml><?xml version="1.0" encoding="utf-8"?>
<ds:datastoreItem xmlns:ds="http://schemas.openxmlformats.org/officeDocument/2006/customXml" ds:itemID="{2906FC12-D81D-4563-B6CB-D8374AC88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TFK blank mal</Template>
  <TotalTime>3</TotalTime>
  <Pages>1</Pages>
  <Words>114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wesh</dc:creator>
  <cp:keywords/>
  <dc:description>Template by addpoint.no</dc:description>
  <cp:lastModifiedBy>Eva Seilskjær Frydendal</cp:lastModifiedBy>
  <cp:revision>44</cp:revision>
  <cp:lastPrinted>2017-10-13T06:12:00Z</cp:lastPrinted>
  <dcterms:created xsi:type="dcterms:W3CDTF">2017-10-06T08:16:00Z</dcterms:created>
  <dcterms:modified xsi:type="dcterms:W3CDTF">2017-12-07T13:18:00Z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  <property fmtid="{D5CDD505-2E9C-101B-9397-08002B2CF9AE}" pid="3" name="ContentTypeId">
    <vt:lpwstr>0x010100293FDE3FCADA480B9A77BBDAD7DFA28C010013A886A15583FA49A63C3E3C9C7B367D</vt:lpwstr>
  </property>
  <property fmtid="{D5CDD505-2E9C-101B-9397-08002B2CF9AE}" pid="4" name="GtProjectPhase">
    <vt:lpwstr>4;#Gjennomføre|99d7765a-c786-4792-a1a1-866ef0f982b9</vt:lpwstr>
  </property>
  <property fmtid="{D5CDD505-2E9C-101B-9397-08002B2CF9AE}" pid="5" name="GtProjectType">
    <vt:lpwstr/>
  </property>
  <property fmtid="{D5CDD505-2E9C-101B-9397-08002B2CF9AE}" pid="6" name="GtProjectServiceArea">
    <vt:lpwstr/>
  </property>
</Properties>
</file>