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2E3E6" w14:textId="2CFF7D5A" w:rsidR="00F204B8" w:rsidRDefault="007542BC" w:rsidP="007542BC">
            <w:pPr>
              <w:spacing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{</w:t>
            </w:r>
            <w:proofErr w:type="spellStart"/>
            <w:r>
              <w:rPr>
                <w:rFonts w:asciiTheme="majorHAnsi" w:hAnsiTheme="majorHAnsi" w:cstheme="minorHAnsi"/>
              </w:rPr>
              <w:t>navnElev</w:t>
            </w:r>
            <w:proofErr w:type="spellEnd"/>
            <w:r>
              <w:rPr>
                <w:rFonts w:asciiTheme="majorHAnsi" w:hAnsiTheme="majorHAnsi" w:cstheme="minorHAnsi"/>
              </w:rPr>
              <w:t>}</w:t>
            </w:r>
            <w:r w:rsidR="0001543F">
              <w:rPr>
                <w:rFonts w:asciiTheme="majorHAnsi" w:hAnsiTheme="majorHAnsi" w:cstheme="minorHAnsi"/>
              </w:rPr>
              <w:t xml:space="preserve"> </w:t>
            </w:r>
          </w:p>
          <w:p w14:paraId="00775992" w14:textId="77777777" w:rsidR="0001543F" w:rsidRPr="0001543F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adresseElev</w:t>
            </w:r>
            <w:proofErr w:type="spellEnd"/>
            <w:r w:rsidRPr="0001543F">
              <w:rPr>
                <w:rFonts w:asciiTheme="majorHAnsi" w:hAnsiTheme="majorHAnsi" w:cstheme="minorHAnsi"/>
              </w:rPr>
              <w:t xml:space="preserve">} </w:t>
            </w:r>
          </w:p>
          <w:p w14:paraId="60789E90" w14:textId="12D9DFF4" w:rsidR="0001543F" w:rsidRPr="00221882" w:rsidRDefault="0001543F" w:rsidP="000154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01543F">
              <w:rPr>
                <w:rFonts w:asciiTheme="majorHAnsi" w:hAnsiTheme="majorHAnsi" w:cstheme="minorHAnsi"/>
              </w:rPr>
              <w:t>{</w:t>
            </w:r>
            <w:proofErr w:type="spellStart"/>
            <w:r w:rsidRPr="0001543F">
              <w:rPr>
                <w:rFonts w:asciiTheme="majorHAnsi" w:hAnsiTheme="majorHAnsi" w:cstheme="minorHAnsi"/>
              </w:rPr>
              <w:t>postnummerElev</w:t>
            </w:r>
            <w:proofErr w:type="spellEnd"/>
            <w:r w:rsidRPr="0001543F">
              <w:rPr>
                <w:rFonts w:asciiTheme="majorHAnsi" w:hAnsiTheme="majorHAnsi" w:cstheme="minorHAnsi"/>
              </w:rPr>
              <w:t>}</w:t>
            </w:r>
            <w:r w:rsidR="00934C30">
              <w:rPr>
                <w:rFonts w:asciiTheme="majorHAnsi" w:hAnsiTheme="majorHAnsi" w:cstheme="minorHAnsi"/>
              </w:rPr>
              <w:t xml:space="preserve"> {</w:t>
            </w:r>
            <w:proofErr w:type="spellStart"/>
            <w:r w:rsidR="00934C30">
              <w:rPr>
                <w:rFonts w:asciiTheme="majorHAnsi" w:hAnsiTheme="majorHAnsi" w:cstheme="minorHAnsi"/>
              </w:rPr>
              <w:t>poststedElev</w:t>
            </w:r>
            <w:proofErr w:type="spellEnd"/>
            <w:r w:rsidR="00934C30">
              <w:rPr>
                <w:rFonts w:asciiTheme="majorHAnsi" w:hAnsiTheme="majorHAnsi" w:cstheme="minorHAnsi"/>
              </w:rPr>
              <w:t xml:space="preserve">} </w:t>
            </w:r>
            <w:bookmarkStart w:id="0" w:name="_GoBack"/>
            <w:bookmarkEnd w:id="0"/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66D5AD32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/ </w:t>
            </w:r>
            <w:r w:rsidR="00FB001F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Fagopplæring </w:t>
            </w:r>
            <w:r w:rsidR="00495D3E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0B366935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t xml:space="preserve">. </w:t>
            </w:r>
            <w:r w:rsidR="0001543F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 §13 jf.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="0001543F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2252B298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Gill Sans MT" w:hAnsi="Gill Sans MT" w:cs="Gill Sans MT"/>
          <w:color w:val="000000"/>
          <w:sz w:val="34"/>
          <w:szCs w:val="34"/>
        </w:rPr>
        <w:t>Informasjonsbrev – godkjent lærekontrakt</w:t>
      </w:r>
    </w:p>
    <w:p w14:paraId="599A2FEF" w14:textId="77777777" w:rsidR="002B40B4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2DBEF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Gratulerer, vi har nå godkjent din lærekontrakt!</w:t>
      </w:r>
    </w:p>
    <w:p w14:paraId="7502D23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FB001F">
        <w:rPr>
          <w:rFonts w:ascii="Times New Roman" w:hAnsi="Times New Roman" w:cs="Times New Roman"/>
          <w:color w:val="000000"/>
        </w:rPr>
        <w:t xml:space="preserve">Lærekontrakten din finner du ved å logge deg inn på </w:t>
      </w:r>
      <w:hyperlink r:id="rId11" w:history="1">
        <w:r w:rsidRPr="00FB001F">
          <w:rPr>
            <w:rStyle w:val="Hyperkobling"/>
            <w:rFonts w:ascii="Times New Roman" w:hAnsi="Times New Roman" w:cs="Times New Roman"/>
          </w:rPr>
          <w:t>www.vigo.no</w:t>
        </w:r>
      </w:hyperlink>
      <w:r w:rsidRPr="00FB001F">
        <w:rPr>
          <w:rFonts w:ascii="Times New Roman" w:hAnsi="Times New Roman" w:cs="Times New Roman"/>
          <w:color w:val="0000FF"/>
        </w:rPr>
        <w:t xml:space="preserve">. </w:t>
      </w:r>
      <w:r w:rsidRPr="00FB001F">
        <w:rPr>
          <w:rFonts w:ascii="Times New Roman" w:hAnsi="Times New Roman" w:cs="Times New Roman"/>
          <w:color w:val="000000" w:themeColor="text1"/>
        </w:rPr>
        <w:t>Kontrakten inneholder viktig informasjon om læreforholdet som du må kjenne til.</w:t>
      </w:r>
    </w:p>
    <w:p w14:paraId="0848017F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4D6E138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Skjer det endringer i løpet av læretiden?</w:t>
      </w:r>
    </w:p>
    <w:p w14:paraId="12EF998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Det er viktig at du fullfører læretiden din, da avbrudd kan få konsekvenser. Blir du syk, skal i militærtjeneste eller må permitteres av andre grunner må du derfor kontakte opplæringskontoret/bedriften så raskt som mulig. </w:t>
      </w:r>
    </w:p>
    <w:p w14:paraId="0CE0A895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21B010E1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Skal du søke lån eller stipend?</w:t>
      </w:r>
    </w:p>
    <w:p w14:paraId="7A845CC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  <w:r w:rsidRPr="00FB001F">
        <w:rPr>
          <w:rFonts w:ascii="Times New Roman" w:hAnsi="Times New Roman" w:cs="Times New Roman"/>
          <w:color w:val="000000"/>
        </w:rPr>
        <w:t xml:space="preserve">Informasjon finner du på </w:t>
      </w:r>
      <w:hyperlink r:id="rId12" w:history="1">
        <w:r w:rsidRPr="00FB001F">
          <w:rPr>
            <w:rStyle w:val="Hyperkobling"/>
            <w:rFonts w:ascii="Times New Roman" w:hAnsi="Times New Roman" w:cs="Times New Roman"/>
          </w:rPr>
          <w:t>www.lanekassen.no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</w:p>
    <w:p w14:paraId="42E844B7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3A0F539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FB001F">
        <w:rPr>
          <w:b/>
          <w:color w:val="000000"/>
          <w:sz w:val="22"/>
          <w:szCs w:val="22"/>
        </w:rPr>
        <w:t>Aktuelle lover og regler</w:t>
      </w:r>
    </w:p>
    <w:p w14:paraId="30EC7642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FB001F">
        <w:rPr>
          <w:color w:val="000000"/>
          <w:sz w:val="22"/>
          <w:szCs w:val="22"/>
        </w:rPr>
        <w:t xml:space="preserve">Læreforholdet er underlagt opplæringsloven og lokal forskrift om inntak og formidling for Telemark fylkeskommune. Disse finner du på </w:t>
      </w:r>
      <w:hyperlink r:id="rId13" w:history="1">
        <w:r w:rsidRPr="00FB001F">
          <w:rPr>
            <w:rStyle w:val="Hyperkobling"/>
            <w:sz w:val="22"/>
            <w:szCs w:val="22"/>
          </w:rPr>
          <w:t>www.lovdata.no</w:t>
        </w:r>
      </w:hyperlink>
      <w:r w:rsidRPr="00FB001F">
        <w:rPr>
          <w:color w:val="000000"/>
          <w:sz w:val="22"/>
          <w:szCs w:val="22"/>
        </w:rPr>
        <w:t>.</w:t>
      </w:r>
    </w:p>
    <w:p w14:paraId="7A8180B0" w14:textId="77777777" w:rsidR="002B40B4" w:rsidRPr="00FB001F" w:rsidRDefault="002B40B4" w:rsidP="002B40B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532E16A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b/>
          <w:color w:val="000000"/>
        </w:rPr>
        <w:t>Nyttige kontaktpersoner</w:t>
      </w:r>
    </w:p>
    <w:p w14:paraId="1BFE748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Har du behov for bistand eller støtte kan du kontakte Mobbe-, elev- og </w:t>
      </w:r>
      <w:proofErr w:type="spellStart"/>
      <w:r w:rsidRPr="00FB001F">
        <w:rPr>
          <w:rFonts w:ascii="Times New Roman" w:hAnsi="Times New Roman" w:cs="Times New Roman"/>
          <w:color w:val="000000"/>
        </w:rPr>
        <w:t>lærlingombud</w:t>
      </w:r>
      <w:proofErr w:type="spellEnd"/>
      <w:r w:rsidRPr="00FB001F">
        <w:rPr>
          <w:rFonts w:ascii="Times New Roman" w:hAnsi="Times New Roman" w:cs="Times New Roman"/>
          <w:color w:val="000000"/>
        </w:rPr>
        <w:t xml:space="preserve"> Magnus Bekkevold på tlf. 35 91 73 05 / 416 61 589 eller e-post </w:t>
      </w:r>
      <w:hyperlink r:id="rId14" w:history="1">
        <w:r w:rsidRPr="00FB001F">
          <w:rPr>
            <w:rStyle w:val="Hyperkobling"/>
            <w:rFonts w:ascii="Times New Roman" w:hAnsi="Times New Roman" w:cs="Times New Roman"/>
          </w:rPr>
          <w:t>elevombud@t-fk.no</w:t>
        </w:r>
      </w:hyperlink>
      <w:r w:rsidRPr="00FB001F">
        <w:rPr>
          <w:rFonts w:ascii="Times New Roman" w:hAnsi="Times New Roman" w:cs="Times New Roman"/>
          <w:color w:val="0000FF"/>
        </w:rPr>
        <w:t>.</w:t>
      </w:r>
      <w:r w:rsidRPr="00FB001F">
        <w:rPr>
          <w:rFonts w:ascii="Times New Roman" w:hAnsi="Times New Roman" w:cs="Times New Roman"/>
          <w:color w:val="000000"/>
        </w:rPr>
        <w:t xml:space="preserve"> Ombudet er nøytralt og kan bistå i saker som handler om dine rettigheter og plikter.</w:t>
      </w:r>
    </w:p>
    <w:p w14:paraId="0BCA2549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5050FC0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00"/>
        </w:rPr>
      </w:pPr>
      <w:r w:rsidRPr="00FB001F">
        <w:rPr>
          <w:rFonts w:ascii="Times New Roman" w:hAnsi="Times New Roman" w:cs="Times New Roman"/>
          <w:color w:val="000000"/>
        </w:rPr>
        <w:t xml:space="preserve">På </w:t>
      </w:r>
      <w:hyperlink r:id="rId15" w:history="1">
        <w:r w:rsidRPr="00FB001F">
          <w:rPr>
            <w:rStyle w:val="Hyperkobling"/>
            <w:rFonts w:ascii="Times New Roman,Bold" w:hAnsi="Times New Roman,Bold" w:cs="Times New Roman,Bold"/>
          </w:rPr>
          <w:t>www.telemark.no/Kontakt/Fagopplaring</w:t>
        </w:r>
      </w:hyperlink>
      <w:r w:rsidRPr="00FB001F">
        <w:rPr>
          <w:rFonts w:ascii="Times New Roman" w:hAnsi="Times New Roman" w:cs="Times New Roman"/>
          <w:color w:val="000000"/>
        </w:rPr>
        <w:t xml:space="preserve"> finner du oversikt over hvem som er ansvarlig for ditt fag hos Telemark fylkeskommune fagopplæring.</w:t>
      </w:r>
    </w:p>
    <w:p w14:paraId="0E3A155D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655257BE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  <w:color w:val="0000FF"/>
        </w:rPr>
      </w:pPr>
    </w:p>
    <w:p w14:paraId="22FCEE64" w14:textId="77777777" w:rsidR="002B40B4" w:rsidRPr="00FB001F" w:rsidRDefault="002B40B4" w:rsidP="002B40B4">
      <w:pPr>
        <w:spacing w:line="240" w:lineRule="auto"/>
        <w:rPr>
          <w:rFonts w:ascii="Times New Roman" w:hAnsi="Times New Roman" w:cs="Times New Roman"/>
        </w:rPr>
      </w:pPr>
      <w:r w:rsidRPr="00FB001F">
        <w:rPr>
          <w:rFonts w:ascii="Times New Roman" w:hAnsi="Times New Roman" w:cs="Times New Roman"/>
          <w:b/>
          <w:bCs/>
          <w:color w:val="000000"/>
        </w:rPr>
        <w:t>Telemark fylkeskommune ønsker deg lykke til med læretiden!</w:t>
      </w:r>
    </w:p>
    <w:p w14:paraId="5C52280D" w14:textId="77777777" w:rsidR="002B40B4" w:rsidRPr="00FB001F" w:rsidRDefault="002B40B4" w:rsidP="002B40B4"/>
    <w:p w14:paraId="579FF03D" w14:textId="27DA390A" w:rsidR="002959D5" w:rsidRDefault="002959D5" w:rsidP="00D32878">
      <w:pPr>
        <w:keepNext/>
        <w:keepLines/>
        <w:rPr>
          <w:szCs w:val="20"/>
        </w:rPr>
      </w:pPr>
    </w:p>
    <w:p w14:paraId="7CD1D6D1" w14:textId="77777777" w:rsidR="00271376" w:rsidRDefault="00271376" w:rsidP="00D32878">
      <w:pPr>
        <w:keepNext/>
        <w:keepLines/>
        <w:rPr>
          <w:rFonts w:asciiTheme="majorHAnsi" w:hAnsiTheme="majorHAnsi"/>
          <w:szCs w:val="20"/>
        </w:rPr>
      </w:pPr>
    </w:p>
    <w:p w14:paraId="58B1180E" w14:textId="79CB06D3" w:rsidR="00D32878" w:rsidRPr="005D5D6A" w:rsidRDefault="00D32878" w:rsidP="00D32878">
      <w:pPr>
        <w:keepNext/>
        <w:keepLines/>
        <w:rPr>
          <w:rFonts w:asciiTheme="majorHAnsi" w:hAnsiTheme="majorHAnsi"/>
        </w:rPr>
      </w:pPr>
      <w:r w:rsidRPr="005D5D6A">
        <w:rPr>
          <w:rFonts w:asciiTheme="majorHAnsi" w:hAnsiTheme="majorHAnsi"/>
        </w:rPr>
        <w:t xml:space="preserve">Med </w:t>
      </w:r>
      <w:r w:rsidR="00504A4D" w:rsidRPr="005D5D6A">
        <w:rPr>
          <w:rFonts w:asciiTheme="majorHAnsi" w:hAnsiTheme="majorHAnsi"/>
        </w:rPr>
        <w:t xml:space="preserve">vennlig </w:t>
      </w:r>
      <w:r w:rsidRPr="005D5D6A">
        <w:rPr>
          <w:rFonts w:asciiTheme="majorHAnsi" w:hAnsiTheme="majorHAnsi"/>
        </w:rPr>
        <w:t>hilsen</w:t>
      </w:r>
    </w:p>
    <w:p w14:paraId="58B7DAB8" w14:textId="77777777" w:rsidR="00152EA5" w:rsidRDefault="00152EA5" w:rsidP="0009394F">
      <w:pPr>
        <w:keepNext/>
        <w:keepLines/>
        <w:spacing w:line="240" w:lineRule="auto"/>
        <w:rPr>
          <w:rFonts w:asciiTheme="majorHAnsi" w:hAnsiTheme="majorHAnsi"/>
        </w:rPr>
      </w:pPr>
    </w:p>
    <w:p w14:paraId="42D310D4" w14:textId="3C49C4DC" w:rsidR="00070F70" w:rsidRPr="00FB001F" w:rsidRDefault="008C290A" w:rsidP="00363A83">
      <w:pPr>
        <w:spacing w:line="260" w:lineRule="exac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Fagopplæring </w:t>
      </w:r>
      <w:r w:rsidR="00FB001F">
        <w:rPr>
          <w:rFonts w:asciiTheme="majorHAnsi" w:hAnsiTheme="majorHAnsi"/>
        </w:rPr>
        <w:t xml:space="preserve">i </w:t>
      </w:r>
      <w:r w:rsidR="004B00AD" w:rsidRPr="004B00AD">
        <w:rPr>
          <w:rFonts w:asciiTheme="majorHAnsi" w:hAnsiTheme="majorHAnsi"/>
        </w:rPr>
        <w:t>Telemark fylkeskommune</w:t>
      </w:r>
      <w:r w:rsidR="00070F70">
        <w:rPr>
          <w:rFonts w:asciiTheme="majorHAnsi" w:hAnsiTheme="majorHAnsi"/>
        </w:rPr>
        <w:t xml:space="preserve"> </w:t>
      </w:r>
    </w:p>
    <w:sectPr w:rsidR="00070F70" w:rsidRPr="00FB001F" w:rsidSect="00D5545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99C26" w14:textId="77777777" w:rsidR="00EC5C7F" w:rsidRDefault="00EC5C7F" w:rsidP="001144CF">
      <w:pPr>
        <w:spacing w:line="240" w:lineRule="auto"/>
      </w:pPr>
      <w:r>
        <w:separator/>
      </w:r>
    </w:p>
  </w:endnote>
  <w:endnote w:type="continuationSeparator" w:id="0">
    <w:p w14:paraId="69A44B95" w14:textId="77777777" w:rsidR="00EC5C7F" w:rsidRDefault="00EC5C7F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EC5C7F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EC5C7F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5C37D" w14:textId="77777777" w:rsidR="00EC5C7F" w:rsidRDefault="00EC5C7F" w:rsidP="001144CF">
      <w:pPr>
        <w:spacing w:line="240" w:lineRule="auto"/>
      </w:pPr>
      <w:r>
        <w:separator/>
      </w:r>
    </w:p>
  </w:footnote>
  <w:footnote w:type="continuationSeparator" w:id="0">
    <w:p w14:paraId="26E1E434" w14:textId="77777777" w:rsidR="00EC5C7F" w:rsidRDefault="00EC5C7F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1543F"/>
    <w:rsid w:val="000269E3"/>
    <w:rsid w:val="00032EC4"/>
    <w:rsid w:val="00033158"/>
    <w:rsid w:val="000461BB"/>
    <w:rsid w:val="00070F70"/>
    <w:rsid w:val="00081C8A"/>
    <w:rsid w:val="0009394F"/>
    <w:rsid w:val="000A0441"/>
    <w:rsid w:val="000E13FD"/>
    <w:rsid w:val="000E2462"/>
    <w:rsid w:val="001144CF"/>
    <w:rsid w:val="00116DF9"/>
    <w:rsid w:val="001502A9"/>
    <w:rsid w:val="00152EA5"/>
    <w:rsid w:val="00163D8A"/>
    <w:rsid w:val="001876ED"/>
    <w:rsid w:val="001B1C18"/>
    <w:rsid w:val="001B575A"/>
    <w:rsid w:val="001F5D2F"/>
    <w:rsid w:val="00213A11"/>
    <w:rsid w:val="00215C87"/>
    <w:rsid w:val="00221882"/>
    <w:rsid w:val="00271376"/>
    <w:rsid w:val="00277798"/>
    <w:rsid w:val="00287E4C"/>
    <w:rsid w:val="002959D5"/>
    <w:rsid w:val="00295A7A"/>
    <w:rsid w:val="002A1FA1"/>
    <w:rsid w:val="002B2704"/>
    <w:rsid w:val="002B40B4"/>
    <w:rsid w:val="002C5958"/>
    <w:rsid w:val="003078A6"/>
    <w:rsid w:val="00313F2B"/>
    <w:rsid w:val="003140C3"/>
    <w:rsid w:val="00320FA0"/>
    <w:rsid w:val="0035466E"/>
    <w:rsid w:val="00363A83"/>
    <w:rsid w:val="00397E01"/>
    <w:rsid w:val="003A5C8C"/>
    <w:rsid w:val="00405C3F"/>
    <w:rsid w:val="004157A1"/>
    <w:rsid w:val="00417FB2"/>
    <w:rsid w:val="00420B6A"/>
    <w:rsid w:val="0045562E"/>
    <w:rsid w:val="0049081B"/>
    <w:rsid w:val="00495D3E"/>
    <w:rsid w:val="004A3F8C"/>
    <w:rsid w:val="004A5457"/>
    <w:rsid w:val="004B00AD"/>
    <w:rsid w:val="004B59B3"/>
    <w:rsid w:val="004D3CF1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D6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17D4"/>
    <w:rsid w:val="007542BC"/>
    <w:rsid w:val="007544D6"/>
    <w:rsid w:val="00761C4C"/>
    <w:rsid w:val="007A0438"/>
    <w:rsid w:val="007B6760"/>
    <w:rsid w:val="007C254B"/>
    <w:rsid w:val="007E2834"/>
    <w:rsid w:val="0081633C"/>
    <w:rsid w:val="00823381"/>
    <w:rsid w:val="00837F45"/>
    <w:rsid w:val="008928B5"/>
    <w:rsid w:val="008A0A34"/>
    <w:rsid w:val="008C290A"/>
    <w:rsid w:val="008C5C1A"/>
    <w:rsid w:val="008F02CF"/>
    <w:rsid w:val="008F66CB"/>
    <w:rsid w:val="00900AA0"/>
    <w:rsid w:val="00906627"/>
    <w:rsid w:val="0091386B"/>
    <w:rsid w:val="00934C30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BB1987"/>
    <w:rsid w:val="00C31096"/>
    <w:rsid w:val="00C338D8"/>
    <w:rsid w:val="00C35BEE"/>
    <w:rsid w:val="00CE3987"/>
    <w:rsid w:val="00CE4E18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C7F"/>
    <w:rsid w:val="00EC5EB5"/>
    <w:rsid w:val="00F033CF"/>
    <w:rsid w:val="00F05475"/>
    <w:rsid w:val="00F10D02"/>
    <w:rsid w:val="00F204B8"/>
    <w:rsid w:val="00F205E5"/>
    <w:rsid w:val="00F42797"/>
    <w:rsid w:val="00F61D11"/>
    <w:rsid w:val="00F94974"/>
    <w:rsid w:val="00FA2F61"/>
    <w:rsid w:val="00FB001F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54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oletfk.sharepoint.com/sites/KlarsprkVGO/Tekster/Fagoppl&#230;ring/Etter/www.lovdata.n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skoletfk.sharepoint.com/sites/KlarsprkVGO/Tekster/Fagoppl&#230;ring/Etter/www.lanekassen.n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go.no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www.telemark.no/Kontakt/Fagopplaring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evombud@t-fk.no" TargetMode="External"/><Relationship Id="rId22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/>
  <mottaker/>
  <adresse/>
  <postnummer/>
  <varref/>
  <vardato/>
  <kontaktperson/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2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6EC6981E-6CF6-4105-8E5C-51D865EE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69</TotalTime>
  <Pages>1</Pages>
  <Words>286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19</cp:revision>
  <cp:lastPrinted>2017-10-13T06:12:00Z</cp:lastPrinted>
  <dcterms:created xsi:type="dcterms:W3CDTF">2018-03-27T07:35:00Z</dcterms:created>
  <dcterms:modified xsi:type="dcterms:W3CDTF">2018-04-13T11:17:00Z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